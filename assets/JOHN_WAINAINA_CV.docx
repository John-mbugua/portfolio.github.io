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744"/>
      </w:tblGrid>
      <w:tr w:rsidR="007A0F44" w:rsidRPr="00565B06" w14:paraId="74E8B73B" w14:textId="77777777" w:rsidTr="008769F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822BAA4" w14:textId="78B7F7D5" w:rsidR="007A0F44" w:rsidRPr="00565B06" w:rsidRDefault="00576E82" w:rsidP="008769F7">
            <w:pPr>
              <w:pStyle w:val="Title"/>
            </w:pPr>
            <w:r>
              <w:t>JOHN</w:t>
            </w:r>
          </w:p>
          <w:p w14:paraId="175F2509" w14:textId="1580CD8D" w:rsidR="007A0F44" w:rsidRPr="00565B06" w:rsidRDefault="00576E82" w:rsidP="008769F7">
            <w:pPr>
              <w:pStyle w:val="Subtitle"/>
            </w:pPr>
            <w:r>
              <w:t>WAINAINA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81C7C9F" w14:textId="40AB0D7C" w:rsidR="007A0F44" w:rsidRDefault="002A0B79" w:rsidP="008769F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6BF24CBE114DAC8A4AB07FD47B95D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A09A7">
                  <w:t>Chuka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37A6041" wp14:editId="48CB743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E584D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7E5BC00" w14:textId="71734E56" w:rsidR="007A0F44" w:rsidRDefault="002A0B79" w:rsidP="008769F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DC337215C9F4E23B93D4E55E236475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A09A7">
                  <w:t>0724790295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036D460" wp14:editId="127E31A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C2089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36A167C" w14:textId="6EE3A717" w:rsidR="007A0F44" w:rsidRDefault="002A0B79" w:rsidP="008769F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A37D9AD6F6C4AB49DC9CB5DAC5752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A09A7">
                  <w:t>johnmbugua@gmail.com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E43B826" wp14:editId="56FC538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A6485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7ED354B" w14:textId="6E5B1249" w:rsidR="007A0F44" w:rsidRDefault="002A0B79" w:rsidP="008769F7">
            <w:pPr>
              <w:pStyle w:val="ContactInfo"/>
            </w:pPr>
            <w:sdt>
              <w:sdtPr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</w:rPr>
                <w:alias w:val="Enter LinkedIn profile:"/>
                <w:tag w:val="Enter LinkedIn profile:"/>
                <w:id w:val="-1253892234"/>
                <w:placeholder>
                  <w:docPart w:val="288E4382CDFC4C67AC59F7847194572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D4718" w:rsidRPr="007D4718">
                  <w:rPr>
                    <w:rFonts w:ascii="Consolas" w:eastAsia="Times New Roman" w:hAnsi="Consolas" w:cs="Times New Roman"/>
                    <w:color w:val="CE9178"/>
                    <w:sz w:val="21"/>
                    <w:szCs w:val="21"/>
                  </w:rPr>
                  <w:t>https://www.linkedin.com/in/john-mbugua-79219a216/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91D7E6C" wp14:editId="6B87ABE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0CB4E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0222321A" w14:textId="4189B0FB" w:rsidR="007A0F44" w:rsidRPr="00565B06" w:rsidRDefault="007A0F44" w:rsidP="008769F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30"/>
        <w:gridCol w:w="8644"/>
      </w:tblGrid>
      <w:tr w:rsidR="000E24AC" w:rsidRPr="00565B06" w14:paraId="3079E2BF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ECA3D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F780FBF" wp14:editId="0C00DC0B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8859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FA9644E" w14:textId="77777777" w:rsidR="000E24AC" w:rsidRPr="00565B06" w:rsidRDefault="002A0B7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51FCABC59224C8CB34A4ADC797B627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4EFC8E21" w14:textId="6698D365" w:rsidR="00A77B4D" w:rsidRPr="00576E82" w:rsidRDefault="00576E82" w:rsidP="0078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C36F3">
        <w:rPr>
          <w:rFonts w:ascii="Times New Roman" w:hAnsi="Times New Roman" w:cs="Times New Roman"/>
          <w:sz w:val="24"/>
          <w:szCs w:val="24"/>
        </w:rPr>
        <w:t>design and establish user-friendly and responsive websites and that meets the clients need</w:t>
      </w:r>
      <w:r w:rsidR="00CA09A7">
        <w:rPr>
          <w:rFonts w:ascii="Times New Roman" w:hAnsi="Times New Roman" w:cs="Times New Roman"/>
          <w:sz w:val="24"/>
          <w:szCs w:val="24"/>
        </w:rPr>
        <w:t>. Proactively liaise with the development team and project manager to ensure timely and efficient delivery of projects.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77B4D" w:rsidRPr="00565B06" w14:paraId="64AA1DF1" w14:textId="77777777" w:rsidTr="00576E82">
        <w:tc>
          <w:tcPr>
            <w:tcW w:w="725" w:type="dxa"/>
            <w:tcMar>
              <w:right w:w="216" w:type="dxa"/>
            </w:tcMar>
            <w:vAlign w:val="bottom"/>
          </w:tcPr>
          <w:p w14:paraId="49E5728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8065AAE" wp14:editId="46D1800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649B5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67D6DA" w14:textId="77777777" w:rsidR="00A77B4D" w:rsidRPr="00565B06" w:rsidRDefault="002A0B7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C1493746768406A98A0BA3B102C21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8D48366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color w:val="auto"/>
        </w:rPr>
      </w:pPr>
      <w:r w:rsidRPr="00576E82">
        <w:rPr>
          <w:rFonts w:ascii="Times New Roman" w:eastAsia="Calibri" w:hAnsi="Times New Roman" w:cs="Times New Roman"/>
          <w:color w:val="auto"/>
        </w:rPr>
        <w:t xml:space="preserve">2018 –current </w:t>
      </w:r>
    </w:p>
    <w:p w14:paraId="7BC1A669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576E82">
        <w:rPr>
          <w:rFonts w:ascii="Times New Roman" w:eastAsia="Calibri" w:hAnsi="Times New Roman" w:cs="Times New Roman"/>
          <w:color w:val="auto"/>
        </w:rPr>
        <w:t xml:space="preserve"> </w:t>
      </w:r>
      <w:r w:rsidRPr="00576E82">
        <w:rPr>
          <w:rFonts w:ascii="Times New Roman" w:eastAsia="Calibri" w:hAnsi="Times New Roman" w:cs="Times New Roman"/>
          <w:b/>
          <w:bCs/>
          <w:color w:val="auto"/>
        </w:rPr>
        <w:t>Applied Computer Science</w:t>
      </w:r>
    </w:p>
    <w:p w14:paraId="4F19F97D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color w:val="auto"/>
        </w:rPr>
      </w:pPr>
      <w:r w:rsidRPr="00576E82">
        <w:rPr>
          <w:rFonts w:ascii="Times New Roman" w:eastAsia="Calibri" w:hAnsi="Times New Roman" w:cs="Times New Roman"/>
          <w:color w:val="auto"/>
        </w:rPr>
        <w:t xml:space="preserve"> Chuka university </w:t>
      </w:r>
    </w:p>
    <w:p w14:paraId="32850741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color w:val="auto"/>
        </w:rPr>
      </w:pPr>
      <w:r w:rsidRPr="00576E82">
        <w:rPr>
          <w:rFonts w:ascii="Times New Roman" w:eastAsia="Calibri" w:hAnsi="Times New Roman" w:cs="Times New Roman"/>
          <w:color w:val="auto"/>
        </w:rPr>
        <w:t xml:space="preserve">2013 - 2017 </w:t>
      </w:r>
    </w:p>
    <w:p w14:paraId="34741019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576E82">
        <w:rPr>
          <w:rFonts w:ascii="Times New Roman" w:eastAsia="Calibri" w:hAnsi="Times New Roman" w:cs="Times New Roman"/>
          <w:b/>
          <w:bCs/>
          <w:color w:val="auto"/>
        </w:rPr>
        <w:t xml:space="preserve">Secondary education </w:t>
      </w:r>
    </w:p>
    <w:p w14:paraId="639A4D7F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color w:val="auto"/>
        </w:rPr>
      </w:pPr>
      <w:r w:rsidRPr="00576E82">
        <w:rPr>
          <w:rFonts w:ascii="Times New Roman" w:eastAsia="Calibri" w:hAnsi="Times New Roman" w:cs="Times New Roman"/>
          <w:color w:val="auto"/>
        </w:rPr>
        <w:t>Kangema high school</w:t>
      </w:r>
    </w:p>
    <w:p w14:paraId="319BE6BE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color w:val="auto"/>
        </w:rPr>
      </w:pPr>
      <w:r w:rsidRPr="00576E82">
        <w:rPr>
          <w:rFonts w:ascii="Times New Roman" w:eastAsia="Calibri" w:hAnsi="Times New Roman" w:cs="Times New Roman"/>
          <w:color w:val="auto"/>
        </w:rPr>
        <w:t xml:space="preserve"> 2006 - 2012 </w:t>
      </w:r>
    </w:p>
    <w:p w14:paraId="44EFC630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b/>
          <w:bCs/>
          <w:color w:val="auto"/>
        </w:rPr>
      </w:pPr>
      <w:r w:rsidRPr="00576E82">
        <w:rPr>
          <w:rFonts w:ascii="Times New Roman" w:eastAsia="Calibri" w:hAnsi="Times New Roman" w:cs="Times New Roman"/>
          <w:b/>
          <w:bCs/>
          <w:color w:val="auto"/>
        </w:rPr>
        <w:t xml:space="preserve">Primary education </w:t>
      </w:r>
    </w:p>
    <w:p w14:paraId="3D92FDFF" w14:textId="77777777" w:rsidR="00576E82" w:rsidRPr="00576E82" w:rsidRDefault="00576E82" w:rsidP="00576E82">
      <w:pPr>
        <w:spacing w:after="160" w:line="259" w:lineRule="auto"/>
        <w:rPr>
          <w:rFonts w:ascii="Times New Roman" w:eastAsia="Calibri" w:hAnsi="Times New Roman" w:cs="Times New Roman"/>
          <w:color w:val="auto"/>
        </w:rPr>
      </w:pPr>
      <w:proofErr w:type="spellStart"/>
      <w:r w:rsidRPr="00576E82">
        <w:rPr>
          <w:rFonts w:ascii="Times New Roman" w:eastAsia="Calibri" w:hAnsi="Times New Roman" w:cs="Times New Roman"/>
          <w:color w:val="auto"/>
        </w:rPr>
        <w:t>Kibo</w:t>
      </w:r>
      <w:proofErr w:type="spellEnd"/>
      <w:r w:rsidRPr="00576E82">
        <w:rPr>
          <w:rFonts w:ascii="Times New Roman" w:eastAsia="Calibri" w:hAnsi="Times New Roman" w:cs="Times New Roman"/>
          <w:color w:val="auto"/>
        </w:rPr>
        <w:t xml:space="preserve"> slopes academy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565B06" w14:paraId="425E787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20E0AB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297CEF" wp14:editId="48AAC85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A686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FBE4B5F" w14:textId="77777777" w:rsidR="005E088C" w:rsidRPr="00565B06" w:rsidRDefault="002A0B7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1FD9B05C10E4C72B3D0CF752C15FC9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19C22D1" w14:textId="77777777" w:rsidR="008B7DE6" w:rsidRDefault="008B7DE6" w:rsidP="008B7DE6">
      <w:pPr>
        <w:pStyle w:val="Heading2"/>
      </w:pPr>
      <w:r>
        <w:t xml:space="preserve">Team project| </w:t>
      </w:r>
      <w:proofErr w:type="spellStart"/>
      <w:r>
        <w:t>Elarian</w:t>
      </w:r>
      <w:proofErr w:type="spellEnd"/>
      <w:r>
        <w:t xml:space="preserve"> community</w:t>
      </w:r>
    </w:p>
    <w:p w14:paraId="59288679" w14:textId="7ACD0C40" w:rsidR="005E088C" w:rsidRPr="00565B06" w:rsidRDefault="008B7DE6" w:rsidP="005E088C">
      <w:r>
        <w:t xml:space="preserve">Actively involved in design of a communication interface app in a bootcamp hosted by </w:t>
      </w:r>
      <w:proofErr w:type="spellStart"/>
      <w:r>
        <w:t>Elarian</w:t>
      </w:r>
      <w:proofErr w:type="spellEnd"/>
      <w:r>
        <w:t xml:space="preserve">  community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14:paraId="02E70C9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2BBC0B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D4CAFB" wp14:editId="307BF86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010D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7DD6134" w14:textId="77777777" w:rsidR="00143224" w:rsidRPr="00565B06" w:rsidRDefault="002A0B7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818D730BD05649B1A01E8543231DA07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43224" w:rsidRPr="00565B06" w14:paraId="22BE1697" w14:textId="77777777" w:rsidTr="00565B06">
        <w:tc>
          <w:tcPr>
            <w:tcW w:w="4320" w:type="dxa"/>
          </w:tcPr>
          <w:p w14:paraId="54ED9DE2" w14:textId="0F977BAB" w:rsidR="00CA09A7" w:rsidRPr="00E76055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 xml:space="preserve">Bootstrap </w:t>
            </w:r>
          </w:p>
          <w:p w14:paraId="2C44E743" w14:textId="3B2D5D5C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>CSS</w:t>
            </w:r>
          </w:p>
          <w:p w14:paraId="4DFDEF42" w14:textId="77777777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>HTML</w:t>
            </w:r>
          </w:p>
          <w:p w14:paraId="21D09C35" w14:textId="77777777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>JavaScript</w:t>
            </w:r>
          </w:p>
          <w:p w14:paraId="5B055FF0" w14:textId="77777777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>PHP</w:t>
            </w:r>
          </w:p>
          <w:p w14:paraId="77B0A02E" w14:textId="54AAEF1A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>React.js</w:t>
            </w:r>
            <w:r>
              <w:rPr>
                <w:rFonts w:ascii="Times New Roman" w:hAnsi="Times New Roman" w:cs="Times New Roman"/>
              </w:rPr>
              <w:t>, Angular.js (actively learning)</w:t>
            </w:r>
          </w:p>
          <w:p w14:paraId="42933446" w14:textId="598BE0EB" w:rsidR="00CA09A7" w:rsidRPr="00E76055" w:rsidRDefault="00CA09A7" w:rsidP="00CA0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Laravel(actively learning)</w:t>
            </w:r>
          </w:p>
          <w:p w14:paraId="6A68C74F" w14:textId="55998575" w:rsidR="00CA09A7" w:rsidRPr="00E76055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 xml:space="preserve">Database query languages (SQL) </w:t>
            </w:r>
          </w:p>
          <w:p w14:paraId="50B316F6" w14:textId="3C09DCDF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 xml:space="preserve">E-mail and internet </w:t>
            </w:r>
          </w:p>
          <w:p w14:paraId="616B21A3" w14:textId="58D98241" w:rsidR="00CA09A7" w:rsidRPr="00E76055" w:rsidRDefault="00CA09A7" w:rsidP="00CA0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C,C++ and JAVA programming</w:t>
            </w:r>
          </w:p>
          <w:p w14:paraId="0184BF7A" w14:textId="1654F43A" w:rsidR="00CA09A7" w:rsidRDefault="00CA09A7" w:rsidP="00CA09A7">
            <w:pPr>
              <w:rPr>
                <w:rFonts w:ascii="Times New Roman" w:hAnsi="Times New Roman" w:cs="Times New Roman"/>
              </w:rPr>
            </w:pPr>
            <w:proofErr w:type="spellStart"/>
            <w:r w:rsidRPr="00E76055">
              <w:rPr>
                <w:rFonts w:ascii="Times New Roman" w:hAnsi="Times New Roman" w:cs="Times New Roman"/>
              </w:rPr>
              <w:t>Github</w:t>
            </w:r>
            <w:proofErr w:type="spellEnd"/>
          </w:p>
          <w:p w14:paraId="4B95AC84" w14:textId="7DBBE872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lastRenderedPageBreak/>
              <w:t xml:space="preserve">Relational databases (SQL) </w:t>
            </w:r>
          </w:p>
          <w:p w14:paraId="4808176C" w14:textId="77777777" w:rsidR="00CA09A7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 xml:space="preserve">Software architecture </w:t>
            </w:r>
          </w:p>
          <w:p w14:paraId="79777168" w14:textId="5AB70AFC" w:rsidR="00CA09A7" w:rsidRPr="00E76055" w:rsidRDefault="00CA09A7" w:rsidP="00CA09A7">
            <w:pPr>
              <w:rPr>
                <w:rFonts w:ascii="Times New Roman" w:hAnsi="Times New Roman" w:cs="Times New Roman"/>
              </w:rPr>
            </w:pPr>
            <w:r w:rsidRPr="00E76055">
              <w:rPr>
                <w:rFonts w:ascii="Times New Roman" w:hAnsi="Times New Roman" w:cs="Times New Roman"/>
              </w:rPr>
              <w:t xml:space="preserve">Web  application development </w:t>
            </w:r>
          </w:p>
          <w:p w14:paraId="50EB4103" w14:textId="77777777" w:rsidR="00CA09A7" w:rsidRDefault="00CA09A7" w:rsidP="00CA09A7">
            <w:pPr>
              <w:rPr>
                <w:rFonts w:ascii="Times New Roman" w:hAnsi="Times New Roman" w:cs="Times New Roman"/>
              </w:rPr>
            </w:pPr>
          </w:p>
          <w:p w14:paraId="0C0EE976" w14:textId="0ED130B5" w:rsidR="00316CE4" w:rsidRPr="00565B06" w:rsidRDefault="00316CE4" w:rsidP="00CA09A7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67116E37" w14:textId="6C338062" w:rsidR="00F904FC" w:rsidRPr="00565B06" w:rsidRDefault="00F904FC" w:rsidP="00CA09A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C7C34" w:rsidRPr="00565B06" w14:paraId="3CA6389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17553D4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F5F6AB" wp14:editId="5D04B0C5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1E59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D1DD5F7" w14:textId="77777777" w:rsidR="00AC7C34" w:rsidRPr="00565B06" w:rsidRDefault="002A0B79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991C22BE1CBB42AC8214A55EBD12C54D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4FD5430E" w14:textId="4656E407" w:rsidR="007A0F44" w:rsidRDefault="00CA09A7" w:rsidP="00316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09A7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14:paraId="0E76B9DC" w14:textId="62E01E3F" w:rsidR="00CA09A7" w:rsidRDefault="00CA09A7" w:rsidP="00316CE4">
      <w:pPr>
        <w:rPr>
          <w:rFonts w:ascii="Times New Roman" w:hAnsi="Times New Roman" w:cs="Times New Roman"/>
          <w:sz w:val="24"/>
          <w:szCs w:val="24"/>
        </w:rPr>
      </w:pPr>
      <w:r w:rsidRPr="00CA09A7">
        <w:rPr>
          <w:rFonts w:ascii="Times New Roman" w:hAnsi="Times New Roman" w:cs="Times New Roman"/>
          <w:sz w:val="24"/>
          <w:szCs w:val="24"/>
        </w:rPr>
        <w:t>Biking</w:t>
      </w:r>
    </w:p>
    <w:p w14:paraId="4AF533A6" w14:textId="30CC2485" w:rsidR="00CA09A7" w:rsidRDefault="00CA09A7" w:rsidP="0031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</w:t>
      </w:r>
    </w:p>
    <w:p w14:paraId="22A1DC88" w14:textId="7E20F270" w:rsidR="00CA09A7" w:rsidRDefault="00CA09A7" w:rsidP="00316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09A7"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5101A1E1" w14:textId="2839BF7F" w:rsidR="00CA09A7" w:rsidRDefault="00CA09A7" w:rsidP="0031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4A74214F" w14:textId="3943F5F6" w:rsidR="00CA09A7" w:rsidRPr="00CA09A7" w:rsidRDefault="00AE4A80" w:rsidP="0031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E-Business</w:t>
      </w:r>
    </w:p>
    <w:sectPr w:rsidR="00CA09A7" w:rsidRPr="00CA09A7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0221" w14:textId="77777777" w:rsidR="002A0B79" w:rsidRDefault="002A0B79" w:rsidP="00F534FB">
      <w:pPr>
        <w:spacing w:after="0"/>
      </w:pPr>
      <w:r>
        <w:separator/>
      </w:r>
    </w:p>
  </w:endnote>
  <w:endnote w:type="continuationSeparator" w:id="0">
    <w:p w14:paraId="6985EBB6" w14:textId="77777777" w:rsidR="002A0B79" w:rsidRDefault="002A0B7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BCFC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707A" w14:textId="77777777" w:rsidR="002A0B79" w:rsidRDefault="002A0B79" w:rsidP="00F534FB">
      <w:pPr>
        <w:spacing w:after="0"/>
      </w:pPr>
      <w:r>
        <w:separator/>
      </w:r>
    </w:p>
  </w:footnote>
  <w:footnote w:type="continuationSeparator" w:id="0">
    <w:p w14:paraId="4693555F" w14:textId="77777777" w:rsidR="002A0B79" w:rsidRDefault="002A0B7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1245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CDD2F" wp14:editId="29EE3A6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47F00C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3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36F3"/>
    <w:rsid w:val="000E24AC"/>
    <w:rsid w:val="000E4A73"/>
    <w:rsid w:val="000F656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0B79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F2F09"/>
    <w:rsid w:val="00403149"/>
    <w:rsid w:val="004037EF"/>
    <w:rsid w:val="00405BAD"/>
    <w:rsid w:val="004113D8"/>
    <w:rsid w:val="00416463"/>
    <w:rsid w:val="00423827"/>
    <w:rsid w:val="004262BE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496A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76E82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471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69F7"/>
    <w:rsid w:val="008978E8"/>
    <w:rsid w:val="008A02C4"/>
    <w:rsid w:val="008A49A0"/>
    <w:rsid w:val="008A6538"/>
    <w:rsid w:val="008B7DE6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A80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B5E30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09A7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2CEE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16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BF24CBE114DAC8A4AB07FD47B9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0B5A-377F-45F7-9655-82BFB6D4A9F1}"/>
      </w:docPartPr>
      <w:docPartBody>
        <w:p w:rsidR="00BC71DE" w:rsidRDefault="00BC71DE">
          <w:pPr>
            <w:pStyle w:val="E16BF24CBE114DAC8A4AB07FD47B95DD"/>
          </w:pPr>
          <w:r w:rsidRPr="009D0878">
            <w:t>Address</w:t>
          </w:r>
        </w:p>
      </w:docPartBody>
    </w:docPart>
    <w:docPart>
      <w:docPartPr>
        <w:name w:val="3DC337215C9F4E23B93D4E55E2364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32E0E-B1A2-45E8-B7EC-E40CEF347935}"/>
      </w:docPartPr>
      <w:docPartBody>
        <w:p w:rsidR="00BC71DE" w:rsidRDefault="00BC71DE">
          <w:pPr>
            <w:pStyle w:val="3DC337215C9F4E23B93D4E55E2364753"/>
          </w:pPr>
          <w:r w:rsidRPr="009D0878">
            <w:t>Phone</w:t>
          </w:r>
        </w:p>
      </w:docPartBody>
    </w:docPart>
    <w:docPart>
      <w:docPartPr>
        <w:name w:val="8A37D9AD6F6C4AB49DC9CB5DAC57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6FC3-0DFF-4C61-B53E-148F13337112}"/>
      </w:docPartPr>
      <w:docPartBody>
        <w:p w:rsidR="00BC71DE" w:rsidRDefault="00BC71DE">
          <w:pPr>
            <w:pStyle w:val="8A37D9AD6F6C4AB49DC9CB5DAC575204"/>
          </w:pPr>
          <w:r w:rsidRPr="009D0878">
            <w:t>Email</w:t>
          </w:r>
        </w:p>
      </w:docPartBody>
    </w:docPart>
    <w:docPart>
      <w:docPartPr>
        <w:name w:val="288E4382CDFC4C67AC59F78471945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C97E-8E0F-4660-BDB8-3AE9A7E3A1FE}"/>
      </w:docPartPr>
      <w:docPartBody>
        <w:p w:rsidR="00BC71DE" w:rsidRDefault="00BC71DE">
          <w:pPr>
            <w:pStyle w:val="288E4382CDFC4C67AC59F78471945723"/>
          </w:pPr>
          <w:r w:rsidRPr="009D0878">
            <w:t>LinkedIn Profile</w:t>
          </w:r>
        </w:p>
      </w:docPartBody>
    </w:docPart>
    <w:docPart>
      <w:docPartPr>
        <w:name w:val="451FCABC59224C8CB34A4ADC797B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D079-33B0-4A64-8CE1-0B9813C254D4}"/>
      </w:docPartPr>
      <w:docPartBody>
        <w:p w:rsidR="00BC71DE" w:rsidRDefault="00BC71DE">
          <w:pPr>
            <w:pStyle w:val="451FCABC59224C8CB34A4ADC797B6270"/>
          </w:pPr>
          <w:r w:rsidRPr="00D85CA4">
            <w:t>Objective</w:t>
          </w:r>
        </w:p>
      </w:docPartBody>
    </w:docPart>
    <w:docPart>
      <w:docPartPr>
        <w:name w:val="CC1493746768406A98A0BA3B102C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E201C-4CD5-425E-82F5-588D01ABFE55}"/>
      </w:docPartPr>
      <w:docPartBody>
        <w:p w:rsidR="00BC71DE" w:rsidRDefault="00BC71DE">
          <w:pPr>
            <w:pStyle w:val="CC1493746768406A98A0BA3B102C2177"/>
          </w:pPr>
          <w:r w:rsidRPr="00565B06">
            <w:t>Education</w:t>
          </w:r>
        </w:p>
      </w:docPartBody>
    </w:docPart>
    <w:docPart>
      <w:docPartPr>
        <w:name w:val="61FD9B05C10E4C72B3D0CF752C15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EB33-44DC-4476-BF59-21ABEB1FDF65}"/>
      </w:docPartPr>
      <w:docPartBody>
        <w:p w:rsidR="00BC71DE" w:rsidRDefault="00BC71DE">
          <w:pPr>
            <w:pStyle w:val="61FD9B05C10E4C72B3D0CF752C15FC92"/>
          </w:pPr>
          <w:r w:rsidRPr="00565B06">
            <w:t>Experience</w:t>
          </w:r>
        </w:p>
      </w:docPartBody>
    </w:docPart>
    <w:docPart>
      <w:docPartPr>
        <w:name w:val="818D730BD05649B1A01E8543231D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70E8-3DC5-40D4-A125-3DB327AA9BA8}"/>
      </w:docPartPr>
      <w:docPartBody>
        <w:p w:rsidR="00BC71DE" w:rsidRDefault="00BC71DE">
          <w:pPr>
            <w:pStyle w:val="818D730BD05649B1A01E8543231DA07F"/>
          </w:pPr>
          <w:r w:rsidRPr="00565B06">
            <w:t>Skills</w:t>
          </w:r>
        </w:p>
      </w:docPartBody>
    </w:docPart>
    <w:docPart>
      <w:docPartPr>
        <w:name w:val="991C22BE1CBB42AC8214A55EBD12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CB2EC-156E-47D9-8425-A1159EB104A8}"/>
      </w:docPartPr>
      <w:docPartBody>
        <w:p w:rsidR="00BC71DE" w:rsidRDefault="00BC71DE">
          <w:pPr>
            <w:pStyle w:val="991C22BE1CBB42AC8214A55EBD12C54D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DE"/>
    <w:rsid w:val="008A0EB8"/>
    <w:rsid w:val="00AF7DD6"/>
    <w:rsid w:val="00B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BF24CBE114DAC8A4AB07FD47B95DD">
    <w:name w:val="E16BF24CBE114DAC8A4AB07FD47B95DD"/>
  </w:style>
  <w:style w:type="paragraph" w:customStyle="1" w:styleId="3DC337215C9F4E23B93D4E55E2364753">
    <w:name w:val="3DC337215C9F4E23B93D4E55E2364753"/>
  </w:style>
  <w:style w:type="paragraph" w:customStyle="1" w:styleId="8A37D9AD6F6C4AB49DC9CB5DAC575204">
    <w:name w:val="8A37D9AD6F6C4AB49DC9CB5DAC575204"/>
  </w:style>
  <w:style w:type="paragraph" w:customStyle="1" w:styleId="288E4382CDFC4C67AC59F78471945723">
    <w:name w:val="288E4382CDFC4C67AC59F78471945723"/>
  </w:style>
  <w:style w:type="paragraph" w:customStyle="1" w:styleId="2317F9674F2D4ADB89182AA454CBC179">
    <w:name w:val="2317F9674F2D4ADB89182AA454CBC179"/>
  </w:style>
  <w:style w:type="paragraph" w:customStyle="1" w:styleId="451FCABC59224C8CB34A4ADC797B6270">
    <w:name w:val="451FCABC59224C8CB34A4ADC797B6270"/>
  </w:style>
  <w:style w:type="paragraph" w:customStyle="1" w:styleId="CC1493746768406A98A0BA3B102C2177">
    <w:name w:val="CC1493746768406A98A0BA3B102C217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1FD9B05C10E4C72B3D0CF752C15FC92">
    <w:name w:val="61FD9B05C10E4C72B3D0CF752C15FC92"/>
  </w:style>
  <w:style w:type="paragraph" w:customStyle="1" w:styleId="818D730BD05649B1A01E8543231DA07F">
    <w:name w:val="818D730BD05649B1A01E8543231DA07F"/>
  </w:style>
  <w:style w:type="paragraph" w:customStyle="1" w:styleId="991C22BE1CBB42AC8214A55EBD12C54D">
    <w:name w:val="991C22BE1CBB42AC8214A55EBD12C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Chuka</CompanyAddress>
  <CompanyPhone>0724790295</CompanyPhone>
  <CompanyFax/>
  <CompanyEmail>johnmbugua@gmail.com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https://www.linkedin.com/in/john-mbugua-79219a216/</cp:keywords>
  <dc:description/>
  <cp:lastModifiedBy/>
  <cp:revision>1</cp:revision>
  <dcterms:created xsi:type="dcterms:W3CDTF">2021-08-11T03:34:00Z</dcterms:created>
  <dcterms:modified xsi:type="dcterms:W3CDTF">2021-08-11T08:16:00Z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